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72" w:rsidRDefault="007F59BB" w:rsidP="007F59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3FD94" wp14:editId="2E53EE82">
                <wp:simplePos x="0" y="0"/>
                <wp:positionH relativeFrom="column">
                  <wp:posOffset>-206133</wp:posOffset>
                </wp:positionH>
                <wp:positionV relativeFrom="paragraph">
                  <wp:posOffset>875607</wp:posOffset>
                </wp:positionV>
                <wp:extent cx="1012941" cy="442411"/>
                <wp:effectExtent l="18733" t="317" r="0" b="15558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2941" cy="442411"/>
                        </a:xfrm>
                        <a:prstGeom prst="arc">
                          <a:avLst>
                            <a:gd name="adj1" fmla="val 11133598"/>
                            <a:gd name="adj2" fmla="val 212055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DC27" id="Arc 36" o:spid="_x0000_s1026" style="position:absolute;margin-left:-16.25pt;margin-top:68.95pt;width:79.75pt;height:34.8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2941,44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" path="m12130,173084nsc63586,72251,267985,401,504514,2,735192,-387,937330,67353,996182,164771l506471,221206,12130,173084xem12130,173084nfc63586,72251,267985,401,504514,2,735192,-387,937330,67353,996182,164771e" filled="f" strokecolor="black [3213]" strokeweight=".5pt">
                <v:stroke joinstyle="miter"/>
                <v:path arrowok="t" o:connecttype="custom" o:connectlocs="12130,173084;504514,2;996182,16477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3FD94" wp14:editId="2E53EE82">
                <wp:simplePos x="0" y="0"/>
                <wp:positionH relativeFrom="column">
                  <wp:posOffset>246065</wp:posOffset>
                </wp:positionH>
                <wp:positionV relativeFrom="paragraph">
                  <wp:posOffset>788865</wp:posOffset>
                </wp:positionV>
                <wp:extent cx="2446275" cy="705823"/>
                <wp:effectExtent l="0" t="419100" r="0" b="170815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455">
                          <a:off x="0" y="0"/>
                          <a:ext cx="2446275" cy="705823"/>
                        </a:xfrm>
                        <a:prstGeom prst="arc">
                          <a:avLst>
                            <a:gd name="adj1" fmla="val 11133598"/>
                            <a:gd name="adj2" fmla="val 212055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86B1" id="Arc 35" o:spid="_x0000_s1026" style="position:absolute;margin-left:19.4pt;margin-top:62.1pt;width:192.6pt;height:55.6pt;rotation:214352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6275,70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" path="m64184,240093nsc231597,96922,696329,387,1220016,1v501510,-369,952987,87630,1139008,222009l1223138,352912,64184,240093xem64184,240093nfc231597,96922,696329,387,1220016,1v501510,-369,952987,87630,1139008,222009e" filled="f" strokecolor="black [3213]" strokeweight=".5pt">
                <v:stroke joinstyle="miter"/>
                <v:path arrowok="t" o:connecttype="custom" o:connectlocs="64184,240093;1220016,1;2359024,2220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3FD94" wp14:editId="2E53EE82">
                <wp:simplePos x="0" y="0"/>
                <wp:positionH relativeFrom="column">
                  <wp:posOffset>572803</wp:posOffset>
                </wp:positionH>
                <wp:positionV relativeFrom="paragraph">
                  <wp:posOffset>1637431</wp:posOffset>
                </wp:positionV>
                <wp:extent cx="1977189" cy="549443"/>
                <wp:effectExtent l="0" t="0" r="0" b="41275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77189" cy="549443"/>
                        </a:xfrm>
                        <a:prstGeom prst="arc">
                          <a:avLst>
                            <a:gd name="adj1" fmla="val 11133598"/>
                            <a:gd name="adj2" fmla="val 212055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258E" id="Arc 34" o:spid="_x0000_s1026" style="position:absolute;margin-left:45.1pt;margin-top:128.95pt;width:155.7pt;height:43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7189,54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" path="m55589,183898nsc194147,73980,567058,287,986164,1v400583,-274,762164,66656,915615,169484l988595,274722,55589,183898xem55589,183898nfc194147,73980,567058,287,986164,1v400583,-274,762164,66656,915615,169484e" filled="f" strokecolor="black [3213]" strokeweight=".5pt">
                <v:stroke joinstyle="miter"/>
                <v:path arrowok="t" o:connecttype="custom" o:connectlocs="55589,183898;986164,1;1901779,16948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525378</wp:posOffset>
                </wp:positionH>
                <wp:positionV relativeFrom="paragraph">
                  <wp:posOffset>-217571</wp:posOffset>
                </wp:positionV>
                <wp:extent cx="1977189" cy="914400"/>
                <wp:effectExtent l="0" t="19050" r="4445" b="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189" cy="914400"/>
                        </a:xfrm>
                        <a:prstGeom prst="arc">
                          <a:avLst>
                            <a:gd name="adj1" fmla="val 11133598"/>
                            <a:gd name="adj2" fmla="val 212055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9E495" id="Arc 29" o:spid="_x0000_s1026" style="position:absolute;margin-left:41.35pt;margin-top:-17.15pt;width:155.7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77189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" path="m21198,363028nsc117180,152141,518563,885,984549,4v455422,-862,853188,142276,963307,346649l988595,457200,21198,363028xem21198,363028nfc117180,152141,518563,885,984549,4v455422,-862,853188,142276,963307,346649e" filled="f" strokecolor="black [3213]" strokeweight=".5pt">
                <v:stroke joinstyle="miter"/>
                <v:path arrowok="t" o:connecttype="custom" o:connectlocs="21198,363028;984549,4;1947856,346653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47437A8" wp14:editId="6987FBE0">
                <wp:simplePos x="0" y="0"/>
                <wp:positionH relativeFrom="column">
                  <wp:posOffset>2409525</wp:posOffset>
                </wp:positionH>
                <wp:positionV relativeFrom="paragraph">
                  <wp:posOffset>1553689</wp:posOffset>
                </wp:positionV>
                <wp:extent cx="601980" cy="590751"/>
                <wp:effectExtent l="0" t="0" r="26670" b="1905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590751"/>
                          <a:chOff x="0" y="0"/>
                          <a:chExt cx="601980" cy="590751"/>
                        </a:xfrm>
                      </wpg:grpSpPr>
                      <wps:wsp>
                        <wps:cNvPr id="26" name="Ellipse 26"/>
                        <wps:cNvSpPr/>
                        <wps:spPr>
                          <a:xfrm>
                            <a:off x="0" y="4011"/>
                            <a:ext cx="601980" cy="5867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9BB" w:rsidRPr="007F59BB" w:rsidRDefault="007F59BB" w:rsidP="007F59BB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28074" y="0"/>
                            <a:ext cx="54102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59BB" w:rsidRPr="007F59BB" w:rsidRDefault="007F59BB" w:rsidP="007F59B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437A8" id="Groupe 25" o:spid="_x0000_s1026" style="position:absolute;margin-left:189.75pt;margin-top:122.35pt;width:47.4pt;height:46.5pt;z-index:251666432" coordsize="6019,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">
                <v:oval id="Ellipse 26" o:spid="_x0000_s1027" style="position:absolute;top:40;width:6019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jo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Ezg70v4AXLxAAAA//8DAFBLAQItABQABgAIAAAAIQDb4fbL7gAAAIUBAAATAAAAAAAAAAAA&#10;AAAAAAAAAABbQ29udGVudF9UeXBlc10ueG1sUEsBAi0AFAAGAAgAAAAhAFr0LFu/AAAAFQEAAAsA&#10;AAAAAAAAAAAAAAAAHwEAAF9yZWxzLy5yZWxzUEsBAi0AFAAGAAgAAAAhAIDkmOj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7F59BB" w:rsidRPr="007F59BB" w:rsidRDefault="007F59BB" w:rsidP="007F59BB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7" o:spid="_x0000_s1028" type="#_x0000_t202" style="position:absolute;left:280;width:5410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7F59BB" w:rsidRPr="007F59BB" w:rsidRDefault="007F59BB" w:rsidP="007F59BB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AC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7437A8" wp14:editId="6987FBE0">
                <wp:simplePos x="0" y="0"/>
                <wp:positionH relativeFrom="column">
                  <wp:posOffset>27940</wp:posOffset>
                </wp:positionH>
                <wp:positionV relativeFrom="paragraph">
                  <wp:posOffset>1588135</wp:posOffset>
                </wp:positionV>
                <wp:extent cx="733425" cy="590550"/>
                <wp:effectExtent l="0" t="0" r="0" b="1905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590550"/>
                          <a:chOff x="0" y="0"/>
                          <a:chExt cx="733926" cy="590751"/>
                        </a:xfrm>
                      </wpg:grpSpPr>
                      <wps:wsp>
                        <wps:cNvPr id="20" name="Ellipse 20"/>
                        <wps:cNvSpPr/>
                        <wps:spPr>
                          <a:xfrm>
                            <a:off x="0" y="4011"/>
                            <a:ext cx="601980" cy="5867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9BB" w:rsidRPr="007F59BB" w:rsidRDefault="007F59BB" w:rsidP="007F59BB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28074" y="0"/>
                            <a:ext cx="705852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59BB" w:rsidRPr="007F59BB" w:rsidRDefault="007F59BB" w:rsidP="007F59B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YYA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7437A8" id="Groupe 14" o:spid="_x0000_s1029" style="position:absolute;margin-left:2.2pt;margin-top:125.05pt;width:57.75pt;height:46.5pt;z-index:251664384;mso-width-relative:margin" coordsize="7339,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">
                <v:oval id="Ellipse 20" o:spid="_x0000_s1030" style="position:absolute;top:40;width:6019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UH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/XhS/gBcvkEAAD//wMAUEsBAi0AFAAGAAgAAAAhANvh9svuAAAAhQEAABMAAAAAAAAAAAAAAAAA&#10;AAAAAFtDb250ZW50X1R5cGVzXS54bWxQSwECLQAUAAYACAAAACEAWvQsW78AAAAVAQAACwAAAAAA&#10;AAAAAAAAAAAfAQAAX3JlbHMvLnJlbHNQSwECLQAUAAYACAAAACEAYEGlB8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7F59BB" w:rsidRPr="007F59BB" w:rsidRDefault="007F59BB" w:rsidP="007F59BB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Zone de texte 23" o:spid="_x0000_s1031" type="#_x0000_t202" style="position:absolute;left:280;width:7059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7F59BB" w:rsidRPr="007F59BB" w:rsidRDefault="007F59BB" w:rsidP="007F59BB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YYA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2442277</wp:posOffset>
                </wp:positionH>
                <wp:positionV relativeFrom="paragraph">
                  <wp:posOffset>-49184</wp:posOffset>
                </wp:positionV>
                <wp:extent cx="601980" cy="590751"/>
                <wp:effectExtent l="0" t="0" r="26670" b="1905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590751"/>
                          <a:chOff x="0" y="0"/>
                          <a:chExt cx="601980" cy="590751"/>
                        </a:xfrm>
                      </wpg:grpSpPr>
                      <wps:wsp>
                        <wps:cNvPr id="4" name="Ellipse 4"/>
                        <wps:cNvSpPr/>
                        <wps:spPr>
                          <a:xfrm>
                            <a:off x="0" y="4011"/>
                            <a:ext cx="601980" cy="5867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9BB" w:rsidRPr="007F59BB" w:rsidRDefault="007F59BB" w:rsidP="007F59BB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28074" y="0"/>
                            <a:ext cx="54102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F59BB" w:rsidRPr="007F59BB" w:rsidRDefault="007F59B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F59BB">
                                <w:rPr>
                                  <w:sz w:val="36"/>
                                  <w:szCs w:val="36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" o:spid="_x0000_s1032" style="position:absolute;margin-left:192.3pt;margin-top:-3.85pt;width:47.4pt;height:46.5pt;z-index:251658240" coordsize="6019,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">
                <v:oval id="Ellipse 4" o:spid="_x0000_s1033" style="position:absolute;top:40;width:6019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:rsidR="007F59BB" w:rsidRPr="007F59BB" w:rsidRDefault="007F59BB" w:rsidP="007F59BB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Zone de texte 5" o:spid="_x0000_s1034" type="#_x0000_t202" style="position:absolute;left:280;width:5410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7F59BB" w:rsidRPr="007F59BB" w:rsidRDefault="007F59BB">
                        <w:pPr>
                          <w:rPr>
                            <w:sz w:val="36"/>
                            <w:szCs w:val="36"/>
                          </w:rPr>
                        </w:pPr>
                        <w:r w:rsidRPr="007F59BB">
                          <w:rPr>
                            <w:sz w:val="36"/>
                            <w:szCs w:val="36"/>
                          </w:rPr>
                          <w:t>MB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-60793</wp:posOffset>
                </wp:positionH>
                <wp:positionV relativeFrom="paragraph">
                  <wp:posOffset>0</wp:posOffset>
                </wp:positionV>
                <wp:extent cx="793750" cy="55562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59BB" w:rsidRPr="007F59BB" w:rsidRDefault="007F59BB" w:rsidP="007F59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5" type="#_x0000_t202" style="position:absolute;margin-left:-4.8pt;margin-top:0;width:62.5pt;height:4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" filled="f" stroked="f" strokeweight=".5pt">
                <v:textbox>
                  <w:txbxContent>
                    <w:p w:rsidR="007F59BB" w:rsidRPr="007F59BB" w:rsidRDefault="007F59BB" w:rsidP="007F59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-28074</wp:posOffset>
                </wp:positionH>
                <wp:positionV relativeFrom="paragraph">
                  <wp:posOffset>3810</wp:posOffset>
                </wp:positionV>
                <wp:extent cx="601521" cy="586540"/>
                <wp:effectExtent l="0" t="0" r="27305" b="234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21" cy="586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9BB" w:rsidRPr="007F59BB" w:rsidRDefault="007F59BB" w:rsidP="007F59B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36" style="position:absolute;margin-left:-2.2pt;margin-top:.3pt;width:47.35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F59BB" w:rsidRPr="007F59BB" w:rsidRDefault="007F59BB" w:rsidP="007F59B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Pr="007F59BB" w:rsidRDefault="007F59BB" w:rsidP="007F59BB"/>
    <w:p w:rsidR="007F59BB" w:rsidRDefault="007F59BB" w:rsidP="007F59BB"/>
    <w:p w:rsidR="007F59BB" w:rsidRDefault="007F59BB" w:rsidP="007F59BB">
      <w:pPr>
        <w:tabs>
          <w:tab w:val="left" w:pos="1358"/>
        </w:tabs>
      </w:pPr>
      <w:r>
        <w:tab/>
      </w:r>
    </w:p>
    <w:p w:rsidR="007F59BB" w:rsidRPr="007F59BB" w:rsidRDefault="007F59BB" w:rsidP="007F59BB">
      <w:pPr>
        <w:tabs>
          <w:tab w:val="left" w:pos="1358"/>
        </w:tabs>
      </w:pPr>
      <w:bookmarkStart w:id="0" w:name="_GoBack"/>
      <w:bookmarkEnd w:id="0"/>
    </w:p>
    <w:sectPr w:rsidR="007F59BB" w:rsidRPr="007F59BB" w:rsidSect="00171D32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7AF" w:rsidRDefault="008077AF">
      <w:pPr>
        <w:spacing w:line="240" w:lineRule="auto"/>
      </w:pPr>
      <w:r>
        <w:separator/>
      </w:r>
    </w:p>
  </w:endnote>
  <w:endnote w:type="continuationSeparator" w:id="0">
    <w:p w:rsidR="008077AF" w:rsidRDefault="00807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7AF" w:rsidRDefault="008077AF">
      <w:pPr>
        <w:spacing w:line="240" w:lineRule="auto"/>
      </w:pPr>
      <w:r>
        <w:separator/>
      </w:r>
    </w:p>
  </w:footnote>
  <w:footnote w:type="continuationSeparator" w:id="0">
    <w:p w:rsidR="008077AF" w:rsidRDefault="008077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BB"/>
    <w:rsid w:val="000150E9"/>
    <w:rsid w:val="00021C38"/>
    <w:rsid w:val="00030E3C"/>
    <w:rsid w:val="00072D27"/>
    <w:rsid w:val="00081AF1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71D32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84A8C"/>
    <w:rsid w:val="002A67C8"/>
    <w:rsid w:val="002B40B7"/>
    <w:rsid w:val="002C5D75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17558"/>
    <w:rsid w:val="00520AC9"/>
    <w:rsid w:val="00594254"/>
    <w:rsid w:val="005B6EB8"/>
    <w:rsid w:val="00614CAB"/>
    <w:rsid w:val="00633BC0"/>
    <w:rsid w:val="00661DE5"/>
    <w:rsid w:val="006706DE"/>
    <w:rsid w:val="00675DC2"/>
    <w:rsid w:val="0069487E"/>
    <w:rsid w:val="006B0B82"/>
    <w:rsid w:val="006B7EF2"/>
    <w:rsid w:val="006C3B5F"/>
    <w:rsid w:val="006D3A72"/>
    <w:rsid w:val="006E78DB"/>
    <w:rsid w:val="006F53EE"/>
    <w:rsid w:val="00726D9C"/>
    <w:rsid w:val="00726F2C"/>
    <w:rsid w:val="00742FF3"/>
    <w:rsid w:val="00794B27"/>
    <w:rsid w:val="007A7846"/>
    <w:rsid w:val="007F59BB"/>
    <w:rsid w:val="007F66F5"/>
    <w:rsid w:val="008077AF"/>
    <w:rsid w:val="00812400"/>
    <w:rsid w:val="0082203C"/>
    <w:rsid w:val="008360A8"/>
    <w:rsid w:val="008416E0"/>
    <w:rsid w:val="008766BC"/>
    <w:rsid w:val="00897BFF"/>
    <w:rsid w:val="008C61B9"/>
    <w:rsid w:val="00912477"/>
    <w:rsid w:val="009139AF"/>
    <w:rsid w:val="00943B06"/>
    <w:rsid w:val="00945864"/>
    <w:rsid w:val="009853E9"/>
    <w:rsid w:val="00996E16"/>
    <w:rsid w:val="009B57CA"/>
    <w:rsid w:val="009B69C5"/>
    <w:rsid w:val="009C7EF7"/>
    <w:rsid w:val="009F72A7"/>
    <w:rsid w:val="00A119D9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7359D"/>
    <w:rsid w:val="00BA3CC7"/>
    <w:rsid w:val="00BF457D"/>
    <w:rsid w:val="00BF4775"/>
    <w:rsid w:val="00C36953"/>
    <w:rsid w:val="00CC3AB0"/>
    <w:rsid w:val="00D1798D"/>
    <w:rsid w:val="00D338ED"/>
    <w:rsid w:val="00D675A4"/>
    <w:rsid w:val="00D902A4"/>
    <w:rsid w:val="00DB2323"/>
    <w:rsid w:val="00DB331E"/>
    <w:rsid w:val="00DC4E21"/>
    <w:rsid w:val="00DD5358"/>
    <w:rsid w:val="00E0013E"/>
    <w:rsid w:val="00E224A0"/>
    <w:rsid w:val="00E254F0"/>
    <w:rsid w:val="00E51168"/>
    <w:rsid w:val="00E72A21"/>
    <w:rsid w:val="00E7715A"/>
    <w:rsid w:val="00EB700D"/>
    <w:rsid w:val="00EE10CF"/>
    <w:rsid w:val="00F33B83"/>
    <w:rsid w:val="00F54BD0"/>
    <w:rsid w:val="00FC1B86"/>
    <w:rsid w:val="00FC7D36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BC03C9"/>
  <w15:chartTrackingRefBased/>
  <w15:docId w15:val="{DFE51808-A088-49E9-A8DC-E2F58AD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BB"/>
  </w:style>
  <w:style w:type="paragraph" w:styleId="Titre1">
    <w:name w:val="heading 1"/>
    <w:basedOn w:val="Normal"/>
    <w:link w:val="Titre1Car"/>
    <w:uiPriority w:val="5"/>
    <w:qFormat/>
    <w:rsid w:val="008766BC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0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8766BC"/>
    <w:rPr>
      <w:rFonts w:asciiTheme="majorHAnsi" w:eastAsiaTheme="majorEastAsia" w:hAnsiTheme="majorHAnsi" w:cstheme="majorBidi"/>
      <w:color w:val="3B3838" w:themeColor="background2" w:themeShade="40"/>
      <w:kern w:val="28"/>
      <w:sz w:val="50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171D3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"/>
    <w:rsid w:val="00171D32"/>
    <w:rPr>
      <w:rFonts w:asciiTheme="majorHAnsi" w:eastAsiaTheme="majorEastAsia" w:hAnsiTheme="majorHAnsi" w:cstheme="majorBidi"/>
      <w:color w:val="FFFFFF" w:themeColor="background1"/>
      <w:spacing w:val="-10"/>
      <w:kern w:val="28"/>
      <w:sz w:val="84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8766BC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0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mprenelle\AppData\Roaming\Microsoft\Templates\Bienvenue%20dans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5A00-1E00-4D4A-A7D8-F1AC62C6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Bienvenue dans Word.dotx</Template>
  <TotalTime>652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Pimprenelle</dc:creator>
  <cp:keywords/>
  <dc:description/>
  <cp:lastModifiedBy>Pimprenelle Parmentier X2016</cp:lastModifiedBy>
  <cp:revision>1</cp:revision>
  <dcterms:created xsi:type="dcterms:W3CDTF">2019-06-09T16:30:00Z</dcterms:created>
  <dcterms:modified xsi:type="dcterms:W3CDTF">2019-06-10T03:22:00Z</dcterms:modified>
</cp:coreProperties>
</file>